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8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7162"/>
      </w:tblGrid>
      <w:tr w:rsidR="001B2ABD" w:rsidRPr="00A04C2F" w14:paraId="74EA423F" w14:textId="77777777" w:rsidTr="005712B7">
        <w:trPr>
          <w:trHeight w:val="2761"/>
        </w:trPr>
        <w:tc>
          <w:tcPr>
            <w:tcW w:w="3600" w:type="dxa"/>
            <w:vAlign w:val="bottom"/>
          </w:tcPr>
          <w:p w14:paraId="65BE4E4F" w14:textId="425188AD" w:rsidR="001B2ABD" w:rsidRPr="00A04C2F" w:rsidRDefault="004958C7" w:rsidP="001B2ABD">
            <w:pPr>
              <w:tabs>
                <w:tab w:val="left" w:pos="990"/>
              </w:tabs>
              <w:jc w:val="center"/>
              <w:rPr>
                <w:sz w:val="16"/>
                <w:szCs w:val="16"/>
              </w:rPr>
            </w:pPr>
            <w:r w:rsidRPr="00A04C2F">
              <w:rPr>
                <w:noProof/>
                <w:sz w:val="16"/>
                <w:szCs w:val="16"/>
              </w:rPr>
              <w:drawing>
                <wp:inline distT="0" distB="0" distL="0" distR="0" wp14:anchorId="4CF524F2" wp14:editId="7A6F3004">
                  <wp:extent cx="1194110" cy="148717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11" cy="1573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0CF2063" w14:textId="77777777" w:rsidR="001B2ABD" w:rsidRPr="00A04C2F" w:rsidRDefault="001B2ABD" w:rsidP="000C45FF">
            <w:pPr>
              <w:tabs>
                <w:tab w:val="left" w:pos="990"/>
              </w:tabs>
              <w:rPr>
                <w:sz w:val="16"/>
                <w:szCs w:val="16"/>
              </w:rPr>
            </w:pPr>
          </w:p>
        </w:tc>
        <w:tc>
          <w:tcPr>
            <w:tcW w:w="7162" w:type="dxa"/>
            <w:vAlign w:val="bottom"/>
          </w:tcPr>
          <w:p w14:paraId="24B9F38B" w14:textId="0CC0D6D8" w:rsidR="00A04C2F" w:rsidRPr="00A04C2F" w:rsidRDefault="004958C7" w:rsidP="00A04C2F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04C2F">
              <w:rPr>
                <w:b/>
                <w:bCs/>
                <w:sz w:val="28"/>
                <w:szCs w:val="28"/>
              </w:rPr>
              <w:t>VIGHNESH SADAGOPAL</w:t>
            </w:r>
          </w:p>
          <w:p w14:paraId="1D5FC4D0" w14:textId="77777777" w:rsidR="002554E2" w:rsidRPr="00A04C2F" w:rsidRDefault="00C658A7" w:rsidP="00A04C2F">
            <w:pPr>
              <w:spacing w:line="360" w:lineRule="auto"/>
              <w:rPr>
                <w:color w:val="000000" w:themeColor="text1"/>
                <w:sz w:val="16"/>
                <w:szCs w:val="16"/>
              </w:rPr>
            </w:pPr>
            <w:hyperlink r:id="rId11" w:history="1">
              <w:r w:rsidR="001837DC" w:rsidRPr="00A04C2F">
                <w:rPr>
                  <w:rStyle w:val="Hyperlink"/>
                  <w:sz w:val="16"/>
                  <w:szCs w:val="16"/>
                </w:rPr>
                <w:t>vighneshp65@gmail.com</w:t>
              </w:r>
            </w:hyperlink>
            <w:r w:rsidR="001837DC" w:rsidRPr="00A04C2F">
              <w:rPr>
                <w:color w:val="000000" w:themeColor="text1"/>
                <w:sz w:val="16"/>
                <w:szCs w:val="16"/>
              </w:rPr>
              <w:t xml:space="preserve">   </w:t>
            </w:r>
          </w:p>
          <w:p w14:paraId="673B6C9F" w14:textId="77777777" w:rsidR="002554E2" w:rsidRPr="00A04C2F" w:rsidRDefault="002554E2" w:rsidP="002554E2">
            <w:pPr>
              <w:spacing w:line="360" w:lineRule="auto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A04C2F">
              <w:rPr>
                <w:color w:val="000000" w:themeColor="text1"/>
                <w:sz w:val="16"/>
                <w:szCs w:val="16"/>
              </w:rPr>
              <w:t>ph</w:t>
            </w:r>
            <w:proofErr w:type="spellEnd"/>
            <w:r w:rsidRPr="00A04C2F">
              <w:rPr>
                <w:color w:val="000000" w:themeColor="text1"/>
                <w:sz w:val="16"/>
                <w:szCs w:val="16"/>
              </w:rPr>
              <w:t xml:space="preserve"> no:</w:t>
            </w:r>
            <w:r w:rsidR="001837DC" w:rsidRPr="00A04C2F">
              <w:rPr>
                <w:color w:val="000000" w:themeColor="text1"/>
                <w:sz w:val="16"/>
                <w:szCs w:val="16"/>
              </w:rPr>
              <w:t>77097542</w:t>
            </w:r>
            <w:r w:rsidRPr="00A04C2F">
              <w:rPr>
                <w:color w:val="000000" w:themeColor="text1"/>
                <w:sz w:val="16"/>
                <w:szCs w:val="16"/>
              </w:rPr>
              <w:t>1 / 9022288769</w:t>
            </w:r>
          </w:p>
          <w:p w14:paraId="500F4581" w14:textId="088A59C3" w:rsidR="001837DC" w:rsidRPr="00A04C2F" w:rsidRDefault="002554E2" w:rsidP="002554E2">
            <w:pPr>
              <w:spacing w:line="360" w:lineRule="auto"/>
              <w:rPr>
                <w:color w:val="000000" w:themeColor="text1"/>
                <w:sz w:val="16"/>
                <w:szCs w:val="16"/>
              </w:rPr>
            </w:pPr>
            <w:r w:rsidRPr="00A04C2F">
              <w:rPr>
                <w:color w:val="000000" w:themeColor="text1"/>
                <w:sz w:val="16"/>
                <w:szCs w:val="16"/>
              </w:rPr>
              <w:t>https://www.linkedin.com/in/vighnesh-sadagopal-9b72721b5</w:t>
            </w:r>
          </w:p>
        </w:tc>
      </w:tr>
      <w:tr w:rsidR="001B2ABD" w:rsidRPr="00A04C2F" w14:paraId="3E2C055F" w14:textId="77777777" w:rsidTr="005712B7">
        <w:trPr>
          <w:trHeight w:val="7155"/>
        </w:trPr>
        <w:tc>
          <w:tcPr>
            <w:tcW w:w="3600" w:type="dxa"/>
          </w:tcPr>
          <w:sdt>
            <w:sdtPr>
              <w:rPr>
                <w:sz w:val="16"/>
                <w:szCs w:val="16"/>
              </w:rPr>
              <w:id w:val="-1711873194"/>
              <w:placeholder>
                <w:docPart w:val="C4EB5F46F328464A817C9E482CFCD67E"/>
              </w:placeholder>
              <w:temporary/>
              <w:showingPlcHdr/>
              <w15:appearance w15:val="hidden"/>
            </w:sdtPr>
            <w:sdtEndPr/>
            <w:sdtContent>
              <w:p w14:paraId="6B8EFA32" w14:textId="670279CD" w:rsidR="004958C7" w:rsidRPr="00A04C2F" w:rsidRDefault="00036450" w:rsidP="004958C7">
                <w:pPr>
                  <w:pStyle w:val="Heading3"/>
                  <w:rPr>
                    <w:sz w:val="16"/>
                    <w:szCs w:val="16"/>
                  </w:rPr>
                </w:pPr>
                <w:r w:rsidRPr="00A04C2F">
                  <w:rPr>
                    <w:sz w:val="16"/>
                    <w:szCs w:val="16"/>
                  </w:rPr>
                  <w:t>Profile</w:t>
                </w:r>
              </w:p>
            </w:sdtContent>
          </w:sdt>
          <w:p w14:paraId="3EEE0178" w14:textId="67C85C06" w:rsidR="00036450" w:rsidRPr="00A04C2F" w:rsidRDefault="004958C7" w:rsidP="00036450">
            <w:pPr>
              <w:rPr>
                <w:sz w:val="16"/>
                <w:szCs w:val="16"/>
              </w:rPr>
            </w:pPr>
            <w:r w:rsidRPr="00A04C2F">
              <w:rPr>
                <w:sz w:val="16"/>
                <w:szCs w:val="16"/>
              </w:rPr>
              <w:t xml:space="preserve">Tech-savvy Web Developer contributes specialty in </w:t>
            </w:r>
            <w:r w:rsidR="00352472">
              <w:rPr>
                <w:sz w:val="16"/>
                <w:szCs w:val="16"/>
              </w:rPr>
              <w:t>website development</w:t>
            </w:r>
            <w:r w:rsidRPr="00A04C2F">
              <w:rPr>
                <w:sz w:val="16"/>
                <w:szCs w:val="16"/>
              </w:rPr>
              <w:t>, marketing, social media management and audio/video integration to launch custom-tailored code for website presence. Detailed understanding of complex, up-to-date programming languages and considerations. Innovative approach to actualizing organizational marketing plans. Resourceful navigation of intricate factors governing web planning, security, SEO and launch.</w:t>
            </w:r>
          </w:p>
          <w:p w14:paraId="4CF1903B" w14:textId="0EC3E571" w:rsidR="001837DC" w:rsidRPr="00A04C2F" w:rsidRDefault="001837DC" w:rsidP="001837DC">
            <w:pPr>
              <w:pStyle w:val="Heading3"/>
              <w:rPr>
                <w:sz w:val="16"/>
                <w:szCs w:val="16"/>
              </w:rPr>
            </w:pPr>
            <w:r w:rsidRPr="00A04C2F">
              <w:rPr>
                <w:sz w:val="16"/>
                <w:szCs w:val="16"/>
              </w:rPr>
              <w:t>NON-TECHNICAL SKILLS</w:t>
            </w:r>
          </w:p>
          <w:p w14:paraId="7BCDBD62" w14:textId="3E1260EE" w:rsidR="001837DC" w:rsidRPr="00A04C2F" w:rsidRDefault="001837DC" w:rsidP="005712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 w:rsidRPr="00A04C2F">
              <w:rPr>
                <w:rFonts w:hint="eastAsia"/>
                <w:sz w:val="16"/>
                <w:szCs w:val="16"/>
              </w:rPr>
              <w:t>Event Management</w:t>
            </w:r>
          </w:p>
          <w:p w14:paraId="1EE7610C" w14:textId="088E71B2" w:rsidR="001837DC" w:rsidRPr="00A04C2F" w:rsidRDefault="001837DC" w:rsidP="005712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 w:rsidRPr="00A04C2F">
              <w:rPr>
                <w:rFonts w:hint="eastAsia"/>
                <w:sz w:val="16"/>
                <w:szCs w:val="16"/>
              </w:rPr>
              <w:t>Teamwork</w:t>
            </w:r>
          </w:p>
          <w:p w14:paraId="2D82DA5C" w14:textId="02E378BC" w:rsidR="001837DC" w:rsidRPr="00A04C2F" w:rsidRDefault="005712B7" w:rsidP="005712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 w:rsidRPr="00A04C2F">
              <w:rPr>
                <w:sz w:val="16"/>
                <w:szCs w:val="16"/>
              </w:rPr>
              <w:t>T</w:t>
            </w:r>
            <w:r w:rsidR="001837DC" w:rsidRPr="00A04C2F">
              <w:rPr>
                <w:rFonts w:hint="eastAsia"/>
                <w:sz w:val="16"/>
                <w:szCs w:val="16"/>
              </w:rPr>
              <w:t xml:space="preserve">ime Management </w:t>
            </w:r>
          </w:p>
          <w:p w14:paraId="0C45E18B" w14:textId="6B9B72AD" w:rsidR="001837DC" w:rsidRPr="00A04C2F" w:rsidRDefault="001837DC" w:rsidP="005712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 w:rsidRPr="00A04C2F">
              <w:rPr>
                <w:rFonts w:hint="eastAsia"/>
                <w:sz w:val="16"/>
                <w:szCs w:val="16"/>
              </w:rPr>
              <w:t>Will to win attitude.</w:t>
            </w:r>
          </w:p>
          <w:sdt>
            <w:sdtPr>
              <w:rPr>
                <w:sz w:val="16"/>
                <w:szCs w:val="16"/>
              </w:rPr>
              <w:id w:val="-1444214663"/>
              <w:placeholder>
                <w:docPart w:val="8BC93FB79EEB42A3B0905E6864798033"/>
              </w:placeholder>
              <w:temporary/>
              <w:showingPlcHdr/>
              <w15:appearance w15:val="hidden"/>
            </w:sdtPr>
            <w:sdtEndPr/>
            <w:sdtContent>
              <w:p w14:paraId="17CA3963" w14:textId="77777777" w:rsidR="004D3011" w:rsidRPr="00A04C2F" w:rsidRDefault="00CB0055" w:rsidP="00CB0055">
                <w:pPr>
                  <w:pStyle w:val="Heading3"/>
                  <w:rPr>
                    <w:sz w:val="16"/>
                    <w:szCs w:val="16"/>
                  </w:rPr>
                </w:pPr>
                <w:r w:rsidRPr="00A04C2F">
                  <w:rPr>
                    <w:sz w:val="16"/>
                    <w:szCs w:val="16"/>
                  </w:rPr>
                  <w:t>Hobbies</w:t>
                </w:r>
              </w:p>
            </w:sdtContent>
          </w:sdt>
          <w:p w14:paraId="0E6DB855" w14:textId="77777777" w:rsidR="004D3011" w:rsidRPr="00A04C2F" w:rsidRDefault="004958C7" w:rsidP="005712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16"/>
                <w:szCs w:val="16"/>
              </w:rPr>
            </w:pPr>
            <w:r w:rsidRPr="00A04C2F">
              <w:rPr>
                <w:sz w:val="16"/>
                <w:szCs w:val="16"/>
              </w:rPr>
              <w:t>Gaming</w:t>
            </w:r>
          </w:p>
          <w:p w14:paraId="554D635E" w14:textId="77777777" w:rsidR="004958C7" w:rsidRPr="00A04C2F" w:rsidRDefault="004958C7" w:rsidP="005712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16"/>
                <w:szCs w:val="16"/>
              </w:rPr>
            </w:pPr>
            <w:r w:rsidRPr="00A04C2F">
              <w:rPr>
                <w:sz w:val="16"/>
                <w:szCs w:val="16"/>
              </w:rPr>
              <w:t>Music</w:t>
            </w:r>
          </w:p>
          <w:p w14:paraId="021ECD46" w14:textId="675008B5" w:rsidR="005712B7" w:rsidRPr="00A04C2F" w:rsidRDefault="004958C7" w:rsidP="004D301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16"/>
                <w:szCs w:val="16"/>
              </w:rPr>
            </w:pPr>
            <w:r w:rsidRPr="00A04C2F">
              <w:rPr>
                <w:sz w:val="16"/>
                <w:szCs w:val="16"/>
              </w:rPr>
              <w:t>Cooking</w:t>
            </w:r>
          </w:p>
          <w:p w14:paraId="63205351" w14:textId="77777777" w:rsidR="002554E2" w:rsidRPr="00A04C2F" w:rsidRDefault="002554E2" w:rsidP="004D3011">
            <w:pPr>
              <w:rPr>
                <w:sz w:val="16"/>
                <w:szCs w:val="16"/>
              </w:rPr>
            </w:pPr>
          </w:p>
          <w:p w14:paraId="147B835E" w14:textId="77777777" w:rsidR="005712B7" w:rsidRPr="00A04C2F" w:rsidRDefault="005712B7" w:rsidP="004D3011">
            <w:pPr>
              <w:rPr>
                <w:b/>
                <w:bCs/>
                <w:color w:val="0070C0"/>
                <w:sz w:val="16"/>
                <w:szCs w:val="16"/>
              </w:rPr>
            </w:pPr>
            <w:r w:rsidRPr="00A04C2F">
              <w:rPr>
                <w:b/>
                <w:bCs/>
                <w:color w:val="0070C0"/>
                <w:sz w:val="16"/>
                <w:szCs w:val="16"/>
              </w:rPr>
              <w:t>LANGUAGES</w:t>
            </w:r>
          </w:p>
          <w:p w14:paraId="775812EA" w14:textId="77777777" w:rsidR="005712B7" w:rsidRPr="00A04C2F" w:rsidRDefault="005712B7" w:rsidP="004D3011">
            <w:pPr>
              <w:rPr>
                <w:sz w:val="16"/>
                <w:szCs w:val="16"/>
              </w:rPr>
            </w:pPr>
          </w:p>
          <w:p w14:paraId="1CC25731" w14:textId="77777777" w:rsidR="005712B7" w:rsidRPr="00A04C2F" w:rsidRDefault="005712B7" w:rsidP="005712B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6"/>
                <w:szCs w:val="16"/>
              </w:rPr>
            </w:pPr>
            <w:r w:rsidRPr="00A04C2F">
              <w:rPr>
                <w:sz w:val="16"/>
                <w:szCs w:val="16"/>
              </w:rPr>
              <w:t>ENGLISH</w:t>
            </w:r>
          </w:p>
          <w:p w14:paraId="2EEFC5F3" w14:textId="77777777" w:rsidR="005712B7" w:rsidRPr="00A04C2F" w:rsidRDefault="005712B7" w:rsidP="005712B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6"/>
                <w:szCs w:val="16"/>
              </w:rPr>
            </w:pPr>
            <w:r w:rsidRPr="00A04C2F">
              <w:rPr>
                <w:sz w:val="16"/>
                <w:szCs w:val="16"/>
              </w:rPr>
              <w:t>HINDI</w:t>
            </w:r>
          </w:p>
          <w:p w14:paraId="5691B565" w14:textId="77777777" w:rsidR="005712B7" w:rsidRPr="00A04C2F" w:rsidRDefault="005712B7" w:rsidP="005712B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6"/>
                <w:szCs w:val="16"/>
              </w:rPr>
            </w:pPr>
            <w:r w:rsidRPr="00A04C2F">
              <w:rPr>
                <w:sz w:val="16"/>
                <w:szCs w:val="16"/>
              </w:rPr>
              <w:t>TAMIL</w:t>
            </w:r>
          </w:p>
          <w:p w14:paraId="1773A6D2" w14:textId="77777777" w:rsidR="005712B7" w:rsidRPr="00A04C2F" w:rsidRDefault="005712B7" w:rsidP="005712B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6"/>
                <w:szCs w:val="16"/>
              </w:rPr>
            </w:pPr>
            <w:r w:rsidRPr="00A04C2F">
              <w:rPr>
                <w:sz w:val="16"/>
                <w:szCs w:val="16"/>
              </w:rPr>
              <w:t>MARATHI</w:t>
            </w:r>
          </w:p>
          <w:p w14:paraId="5D89A36D" w14:textId="77777777" w:rsidR="005712B7" w:rsidRPr="00A04C2F" w:rsidRDefault="005712B7" w:rsidP="005712B7">
            <w:pPr>
              <w:spacing w:line="276" w:lineRule="auto"/>
              <w:rPr>
                <w:sz w:val="16"/>
                <w:szCs w:val="16"/>
              </w:rPr>
            </w:pPr>
          </w:p>
          <w:p w14:paraId="0EA4D2E7" w14:textId="77777777" w:rsidR="005712B7" w:rsidRPr="00A04C2F" w:rsidRDefault="005712B7" w:rsidP="005712B7">
            <w:pPr>
              <w:spacing w:line="276" w:lineRule="auto"/>
              <w:rPr>
                <w:b/>
                <w:bCs/>
                <w:color w:val="0070C0"/>
                <w:sz w:val="16"/>
                <w:szCs w:val="16"/>
              </w:rPr>
            </w:pPr>
            <w:r w:rsidRPr="00A04C2F">
              <w:rPr>
                <w:b/>
                <w:bCs/>
                <w:color w:val="0070C0"/>
                <w:sz w:val="16"/>
                <w:szCs w:val="16"/>
              </w:rPr>
              <w:t>MSOFFICE</w:t>
            </w:r>
          </w:p>
          <w:p w14:paraId="3DE6D1B0" w14:textId="1F1AD398" w:rsidR="005712B7" w:rsidRPr="00A04C2F" w:rsidRDefault="005712B7" w:rsidP="005712B7">
            <w:pPr>
              <w:spacing w:line="276" w:lineRule="auto"/>
              <w:rPr>
                <w:sz w:val="16"/>
                <w:szCs w:val="16"/>
              </w:rPr>
            </w:pPr>
            <w:r w:rsidRPr="00A04C2F">
              <w:rPr>
                <w:sz w:val="16"/>
                <w:szCs w:val="16"/>
              </w:rPr>
              <w:t>Proficient with MS Word Excel and Power-point.</w:t>
            </w:r>
          </w:p>
        </w:tc>
        <w:tc>
          <w:tcPr>
            <w:tcW w:w="720" w:type="dxa"/>
          </w:tcPr>
          <w:p w14:paraId="5B0725A7" w14:textId="39DA9038" w:rsidR="001B2ABD" w:rsidRPr="00A04C2F" w:rsidRDefault="001B2ABD" w:rsidP="000C45FF">
            <w:pPr>
              <w:tabs>
                <w:tab w:val="left" w:pos="990"/>
              </w:tabs>
              <w:rPr>
                <w:sz w:val="16"/>
                <w:szCs w:val="16"/>
              </w:rPr>
            </w:pPr>
          </w:p>
        </w:tc>
        <w:tc>
          <w:tcPr>
            <w:tcW w:w="7162" w:type="dxa"/>
          </w:tcPr>
          <w:sdt>
            <w:sdtPr>
              <w:rPr>
                <w:sz w:val="16"/>
                <w:szCs w:val="16"/>
              </w:rPr>
              <w:id w:val="1049110328"/>
              <w:placeholder>
                <w:docPart w:val="B5363DCF4B4D4E76BA67FDCA26257E2A"/>
              </w:placeholder>
              <w:temporary/>
              <w:showingPlcHdr/>
              <w15:appearance w15:val="hidden"/>
            </w:sdtPr>
            <w:sdtEndPr/>
            <w:sdtContent>
              <w:p w14:paraId="3C3C53E8" w14:textId="77777777" w:rsidR="001B2ABD" w:rsidRPr="00A04C2F" w:rsidRDefault="00E25A26" w:rsidP="00036450">
                <w:pPr>
                  <w:pStyle w:val="Heading2"/>
                  <w:rPr>
                    <w:sz w:val="16"/>
                    <w:szCs w:val="16"/>
                  </w:rPr>
                </w:pPr>
                <w:r w:rsidRPr="00A04C2F">
                  <w:rPr>
                    <w:sz w:val="18"/>
                    <w:szCs w:val="18"/>
                  </w:rPr>
                  <w:t>EDUCATION</w:t>
                </w:r>
              </w:p>
            </w:sdtContent>
          </w:sdt>
          <w:p w14:paraId="716BB5C2" w14:textId="27F0B9D5" w:rsidR="00036450" w:rsidRPr="00A04C2F" w:rsidRDefault="004958C7" w:rsidP="00A04C2F">
            <w:pPr>
              <w:pStyle w:val="Heading4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A04C2F">
              <w:rPr>
                <w:sz w:val="16"/>
                <w:szCs w:val="16"/>
              </w:rPr>
              <w:t xml:space="preserve">Dr. D.Y Patil College </w:t>
            </w:r>
            <w:proofErr w:type="gramStart"/>
            <w:r w:rsidRPr="00A04C2F">
              <w:rPr>
                <w:sz w:val="16"/>
                <w:szCs w:val="16"/>
              </w:rPr>
              <w:t>Of</w:t>
            </w:r>
            <w:proofErr w:type="gramEnd"/>
            <w:r w:rsidRPr="00A04C2F">
              <w:rPr>
                <w:sz w:val="16"/>
                <w:szCs w:val="16"/>
              </w:rPr>
              <w:t xml:space="preserve"> Arts, Commerce And Science</w:t>
            </w:r>
          </w:p>
          <w:p w14:paraId="5915EEFA" w14:textId="1CE5E5DF" w:rsidR="004958C7" w:rsidRPr="00A04C2F" w:rsidRDefault="004958C7" w:rsidP="00A04C2F">
            <w:pPr>
              <w:pStyle w:val="ListParagraph"/>
              <w:rPr>
                <w:sz w:val="16"/>
                <w:szCs w:val="16"/>
              </w:rPr>
            </w:pPr>
            <w:r w:rsidRPr="00A04C2F">
              <w:rPr>
                <w:sz w:val="16"/>
                <w:szCs w:val="16"/>
              </w:rPr>
              <w:t>Bachelor Of Computer Science</w:t>
            </w:r>
          </w:p>
          <w:p w14:paraId="3AB06092" w14:textId="7F4DB841" w:rsidR="004958C7" w:rsidRPr="00A04C2F" w:rsidRDefault="004958C7" w:rsidP="00A04C2F">
            <w:pPr>
              <w:pStyle w:val="ListParagraph"/>
              <w:rPr>
                <w:sz w:val="16"/>
                <w:szCs w:val="16"/>
              </w:rPr>
            </w:pPr>
            <w:r w:rsidRPr="00A04C2F">
              <w:rPr>
                <w:sz w:val="16"/>
                <w:szCs w:val="16"/>
              </w:rPr>
              <w:t>2018-Pursuing</w:t>
            </w:r>
          </w:p>
          <w:p w14:paraId="1CF4B39F" w14:textId="4F31AF27" w:rsidR="00036450" w:rsidRPr="00A04C2F" w:rsidRDefault="004958C7" w:rsidP="00036450">
            <w:pPr>
              <w:pStyle w:val="Heading2"/>
              <w:rPr>
                <w:sz w:val="18"/>
                <w:szCs w:val="18"/>
              </w:rPr>
            </w:pPr>
            <w:r w:rsidRPr="00A04C2F">
              <w:rPr>
                <w:sz w:val="18"/>
                <w:szCs w:val="18"/>
              </w:rPr>
              <w:t>workshops</w:t>
            </w:r>
          </w:p>
          <w:p w14:paraId="5769EC47" w14:textId="403019FA" w:rsidR="00036450" w:rsidRPr="00A04C2F" w:rsidRDefault="00BE17B7" w:rsidP="00A04C2F">
            <w:pPr>
              <w:pStyle w:val="Heading4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A04C2F">
              <w:rPr>
                <w:sz w:val="16"/>
                <w:szCs w:val="16"/>
              </w:rPr>
              <w:t>THE COMPLETE ANDROID ETHICAL HACKING C|AEHP-ONLINE</w:t>
            </w:r>
          </w:p>
          <w:p w14:paraId="65F9DF26" w14:textId="51927FD7" w:rsidR="00BE17B7" w:rsidRPr="00A04C2F" w:rsidRDefault="00BE17B7" w:rsidP="00A04C2F">
            <w:pPr>
              <w:pStyle w:val="ListParagraph"/>
              <w:rPr>
                <w:sz w:val="16"/>
                <w:szCs w:val="16"/>
              </w:rPr>
            </w:pPr>
            <w:r w:rsidRPr="00A04C2F">
              <w:rPr>
                <w:sz w:val="16"/>
                <w:szCs w:val="16"/>
              </w:rPr>
              <w:t>10-09-2020 to 30-09-2020</w:t>
            </w:r>
          </w:p>
          <w:p w14:paraId="3794CE17" w14:textId="0B71F9FB" w:rsidR="001837DC" w:rsidRPr="00A04C2F" w:rsidRDefault="00BE17B7" w:rsidP="00A04C2F">
            <w:pPr>
              <w:pStyle w:val="ListParagraph"/>
              <w:rPr>
                <w:sz w:val="16"/>
                <w:szCs w:val="16"/>
              </w:rPr>
            </w:pPr>
            <w:r w:rsidRPr="00A04C2F">
              <w:rPr>
                <w:sz w:val="16"/>
                <w:szCs w:val="16"/>
              </w:rPr>
              <w:t>Desc: Learn Cyber Security in ANDROID.</w:t>
            </w:r>
            <w:r w:rsidR="00036450" w:rsidRPr="00A04C2F">
              <w:rPr>
                <w:sz w:val="16"/>
                <w:szCs w:val="16"/>
              </w:rPr>
              <w:t xml:space="preserve"> </w:t>
            </w:r>
          </w:p>
          <w:p w14:paraId="2E8FBFF7" w14:textId="5BC43FE5" w:rsidR="002554E2" w:rsidRPr="00A04C2F" w:rsidRDefault="002554E2" w:rsidP="00BE17B7">
            <w:pPr>
              <w:rPr>
                <w:sz w:val="16"/>
                <w:szCs w:val="16"/>
              </w:rPr>
            </w:pPr>
          </w:p>
          <w:p w14:paraId="12D413E1" w14:textId="0B4F12B7" w:rsidR="002554E2" w:rsidRPr="00A04C2F" w:rsidRDefault="002554E2" w:rsidP="00A04C2F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6"/>
                <w:szCs w:val="16"/>
              </w:rPr>
            </w:pPr>
            <w:r w:rsidRPr="00A04C2F">
              <w:rPr>
                <w:b/>
                <w:bCs/>
                <w:sz w:val="16"/>
                <w:szCs w:val="16"/>
              </w:rPr>
              <w:t>HOW TO MAKE WORDPRESS WEBSITE-ONLINE</w:t>
            </w:r>
          </w:p>
          <w:p w14:paraId="3EBE2C38" w14:textId="5FF701E2" w:rsidR="002554E2" w:rsidRPr="00A04C2F" w:rsidRDefault="002554E2" w:rsidP="00A04C2F">
            <w:pPr>
              <w:pStyle w:val="ListParagraph"/>
              <w:rPr>
                <w:sz w:val="16"/>
                <w:szCs w:val="16"/>
              </w:rPr>
            </w:pPr>
            <w:r w:rsidRPr="00A04C2F">
              <w:rPr>
                <w:sz w:val="16"/>
                <w:szCs w:val="16"/>
              </w:rPr>
              <w:t>01-04-20201 TO 10-04-2021</w:t>
            </w:r>
          </w:p>
          <w:p w14:paraId="543159B1" w14:textId="40AEA686" w:rsidR="00A04C2F" w:rsidRDefault="002554E2" w:rsidP="00A04C2F">
            <w:pPr>
              <w:pStyle w:val="ListParagraph"/>
              <w:rPr>
                <w:sz w:val="16"/>
                <w:szCs w:val="16"/>
              </w:rPr>
            </w:pPr>
            <w:r w:rsidRPr="00A04C2F">
              <w:rPr>
                <w:sz w:val="16"/>
                <w:szCs w:val="16"/>
              </w:rPr>
              <w:t xml:space="preserve">Desc: make a </w:t>
            </w:r>
            <w:proofErr w:type="spellStart"/>
            <w:r w:rsidRPr="00A04C2F">
              <w:rPr>
                <w:sz w:val="16"/>
                <w:szCs w:val="16"/>
              </w:rPr>
              <w:t>wordpress</w:t>
            </w:r>
            <w:proofErr w:type="spellEnd"/>
            <w:r w:rsidRPr="00A04C2F">
              <w:rPr>
                <w:sz w:val="16"/>
                <w:szCs w:val="16"/>
              </w:rPr>
              <w:t xml:space="preserve"> website step by step.</w:t>
            </w:r>
          </w:p>
          <w:p w14:paraId="07373D32" w14:textId="77777777" w:rsidR="00A04C2F" w:rsidRDefault="00A04C2F" w:rsidP="00A04C2F">
            <w:pPr>
              <w:pStyle w:val="ListParagraph"/>
              <w:rPr>
                <w:sz w:val="16"/>
                <w:szCs w:val="16"/>
              </w:rPr>
            </w:pPr>
          </w:p>
          <w:p w14:paraId="1020C6A0" w14:textId="09B004A3" w:rsidR="00A04C2F" w:rsidRPr="00A04C2F" w:rsidRDefault="00A04C2F" w:rsidP="00A04C2F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6"/>
                <w:szCs w:val="16"/>
              </w:rPr>
            </w:pPr>
            <w:r w:rsidRPr="00A04C2F">
              <w:rPr>
                <w:b/>
                <w:bCs/>
                <w:sz w:val="16"/>
                <w:szCs w:val="16"/>
              </w:rPr>
              <w:t>B</w:t>
            </w:r>
            <w:r>
              <w:rPr>
                <w:b/>
                <w:bCs/>
                <w:sz w:val="16"/>
                <w:szCs w:val="16"/>
              </w:rPr>
              <w:t>UILD</w:t>
            </w:r>
            <w:r w:rsidRPr="00A04C2F">
              <w:rPr>
                <w:b/>
                <w:bCs/>
                <w:sz w:val="16"/>
                <w:szCs w:val="16"/>
              </w:rPr>
              <w:t xml:space="preserve"> A</w:t>
            </w:r>
            <w:r>
              <w:rPr>
                <w:b/>
                <w:bCs/>
                <w:sz w:val="16"/>
                <w:szCs w:val="16"/>
              </w:rPr>
              <w:t>N</w:t>
            </w:r>
            <w:r w:rsidRPr="00A04C2F">
              <w:rPr>
                <w:b/>
                <w:bCs/>
                <w:sz w:val="16"/>
                <w:szCs w:val="16"/>
              </w:rPr>
              <w:t xml:space="preserve"> E</w:t>
            </w:r>
            <w:r>
              <w:rPr>
                <w:b/>
                <w:bCs/>
                <w:sz w:val="16"/>
                <w:szCs w:val="16"/>
              </w:rPr>
              <w:t>COMMERCE</w:t>
            </w:r>
            <w:r w:rsidRPr="00A04C2F">
              <w:rPr>
                <w:b/>
                <w:bCs/>
                <w:sz w:val="16"/>
                <w:szCs w:val="16"/>
              </w:rPr>
              <w:t xml:space="preserve"> W</w:t>
            </w:r>
            <w:r>
              <w:rPr>
                <w:b/>
                <w:bCs/>
                <w:sz w:val="16"/>
                <w:szCs w:val="16"/>
              </w:rPr>
              <w:t>EBSITE</w:t>
            </w:r>
            <w:r w:rsidRPr="00A04C2F">
              <w:rPr>
                <w:b/>
                <w:bCs/>
                <w:sz w:val="16"/>
                <w:szCs w:val="16"/>
              </w:rPr>
              <w:t xml:space="preserve"> W</w:t>
            </w:r>
            <w:r>
              <w:rPr>
                <w:b/>
                <w:bCs/>
                <w:sz w:val="16"/>
                <w:szCs w:val="16"/>
              </w:rPr>
              <w:t>ITH</w:t>
            </w:r>
            <w:r w:rsidRPr="00A04C2F">
              <w:rPr>
                <w:b/>
                <w:bCs/>
                <w:sz w:val="16"/>
                <w:szCs w:val="16"/>
              </w:rPr>
              <w:t xml:space="preserve"> W</w:t>
            </w:r>
            <w:r>
              <w:rPr>
                <w:b/>
                <w:bCs/>
                <w:sz w:val="16"/>
                <w:szCs w:val="16"/>
              </w:rPr>
              <w:t>ORDPRESS</w:t>
            </w:r>
            <w:r w:rsidRPr="00A04C2F">
              <w:rPr>
                <w:b/>
                <w:bCs/>
                <w:sz w:val="16"/>
                <w:szCs w:val="16"/>
              </w:rPr>
              <w:t>-W</w:t>
            </w:r>
            <w:r>
              <w:rPr>
                <w:b/>
                <w:bCs/>
                <w:sz w:val="16"/>
                <w:szCs w:val="16"/>
              </w:rPr>
              <w:t>OOCOMMERCE</w:t>
            </w:r>
            <w:r w:rsidRPr="00A04C2F">
              <w:rPr>
                <w:b/>
                <w:bCs/>
                <w:sz w:val="16"/>
                <w:szCs w:val="16"/>
              </w:rPr>
              <w:t xml:space="preserve">. </w:t>
            </w:r>
          </w:p>
          <w:p w14:paraId="0235F048" w14:textId="77777777" w:rsidR="00A04C2F" w:rsidRPr="00A04C2F" w:rsidRDefault="00A04C2F" w:rsidP="00A04C2F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A04C2F">
              <w:rPr>
                <w:sz w:val="16"/>
                <w:szCs w:val="16"/>
              </w:rPr>
              <w:t>udemy</w:t>
            </w:r>
            <w:proofErr w:type="spellEnd"/>
            <w:r w:rsidRPr="00A04C2F">
              <w:rPr>
                <w:sz w:val="16"/>
                <w:szCs w:val="16"/>
              </w:rPr>
              <w:t xml:space="preserve">, Online </w:t>
            </w:r>
          </w:p>
          <w:p w14:paraId="0CA29E97" w14:textId="76AE5A47" w:rsidR="00A04C2F" w:rsidRPr="00A04C2F" w:rsidRDefault="005C7C65" w:rsidP="00A04C2F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14-04-</w:t>
            </w:r>
            <w:r w:rsidR="00A04C2F" w:rsidRPr="00A04C2F">
              <w:rPr>
                <w:sz w:val="16"/>
                <w:szCs w:val="16"/>
              </w:rPr>
              <w:t xml:space="preserve">2021 </w:t>
            </w:r>
            <w:r>
              <w:rPr>
                <w:sz w:val="16"/>
                <w:szCs w:val="16"/>
              </w:rPr>
              <w:t>–</w:t>
            </w:r>
            <w:r w:rsidR="00A04C2F" w:rsidRPr="00A04C2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15-04-</w:t>
            </w:r>
            <w:r w:rsidR="00A04C2F" w:rsidRPr="00A04C2F">
              <w:rPr>
                <w:sz w:val="16"/>
                <w:szCs w:val="16"/>
              </w:rPr>
              <w:t>2021</w:t>
            </w:r>
          </w:p>
          <w:p w14:paraId="22215FD4" w14:textId="4E46515F" w:rsidR="00A04C2F" w:rsidRPr="00A04C2F" w:rsidRDefault="00A04C2F" w:rsidP="00A04C2F">
            <w:pPr>
              <w:pStyle w:val="ListParagraph"/>
              <w:rPr>
                <w:sz w:val="16"/>
                <w:szCs w:val="16"/>
              </w:rPr>
            </w:pPr>
            <w:r w:rsidRPr="00A04C2F">
              <w:rPr>
                <w:sz w:val="16"/>
                <w:szCs w:val="16"/>
              </w:rPr>
              <w:t xml:space="preserve">Building An online Store </w:t>
            </w:r>
            <w:proofErr w:type="gramStart"/>
            <w:r w:rsidRPr="00A04C2F">
              <w:rPr>
                <w:sz w:val="16"/>
                <w:szCs w:val="16"/>
              </w:rPr>
              <w:t>With</w:t>
            </w:r>
            <w:proofErr w:type="gramEnd"/>
            <w:r w:rsidRPr="00A04C2F">
              <w:rPr>
                <w:sz w:val="16"/>
                <w:szCs w:val="16"/>
              </w:rPr>
              <w:t xml:space="preserve"> </w:t>
            </w:r>
            <w:proofErr w:type="spellStart"/>
            <w:r w:rsidRPr="00A04C2F">
              <w:rPr>
                <w:sz w:val="16"/>
                <w:szCs w:val="16"/>
              </w:rPr>
              <w:t>Woocommerce</w:t>
            </w:r>
            <w:proofErr w:type="spellEnd"/>
            <w:r w:rsidRPr="00A04C2F">
              <w:rPr>
                <w:sz w:val="16"/>
                <w:szCs w:val="16"/>
              </w:rPr>
              <w:t xml:space="preserve"> in </w:t>
            </w:r>
            <w:proofErr w:type="spellStart"/>
            <w:r w:rsidRPr="00A04C2F">
              <w:rPr>
                <w:sz w:val="16"/>
                <w:szCs w:val="16"/>
              </w:rPr>
              <w:t>Wordpress</w:t>
            </w:r>
            <w:proofErr w:type="spellEnd"/>
            <w:r w:rsidRPr="00A04C2F">
              <w:rPr>
                <w:sz w:val="16"/>
                <w:szCs w:val="16"/>
              </w:rPr>
              <w:t xml:space="preserve">. Adding </w:t>
            </w:r>
            <w:proofErr w:type="gramStart"/>
            <w:r w:rsidRPr="00A04C2F">
              <w:rPr>
                <w:sz w:val="16"/>
                <w:szCs w:val="16"/>
              </w:rPr>
              <w:t>Details ,Store</w:t>
            </w:r>
            <w:proofErr w:type="gramEnd"/>
            <w:r w:rsidRPr="00A04C2F">
              <w:rPr>
                <w:sz w:val="16"/>
                <w:szCs w:val="16"/>
              </w:rPr>
              <w:t xml:space="preserve"> information and Product Information.</w:t>
            </w:r>
          </w:p>
          <w:p w14:paraId="5DB06C91" w14:textId="556C3B3F" w:rsidR="00BE17B7" w:rsidRPr="00A04C2F" w:rsidRDefault="00BE17B7" w:rsidP="00BE17B7">
            <w:pPr>
              <w:pStyle w:val="Heading2"/>
              <w:rPr>
                <w:sz w:val="18"/>
                <w:szCs w:val="18"/>
              </w:rPr>
            </w:pPr>
            <w:r w:rsidRPr="00A04C2F">
              <w:rPr>
                <w:sz w:val="18"/>
                <w:szCs w:val="18"/>
              </w:rPr>
              <w:t>Projects</w:t>
            </w:r>
          </w:p>
          <w:p w14:paraId="351AEF38" w14:textId="5BF83C87" w:rsidR="00BE17B7" w:rsidRPr="00A04C2F" w:rsidRDefault="00CB2569" w:rsidP="00A04C2F">
            <w:pPr>
              <w:pStyle w:val="Heading4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A04C2F">
              <w:rPr>
                <w:sz w:val="16"/>
                <w:szCs w:val="16"/>
              </w:rPr>
              <w:t xml:space="preserve">EMPLOYEE-PAYROLL MANAGEMENT SYSTEM – </w:t>
            </w:r>
          </w:p>
          <w:p w14:paraId="37C3F99D" w14:textId="725D4381" w:rsidR="00CB2569" w:rsidRPr="00A04C2F" w:rsidRDefault="00CB2569" w:rsidP="00A04C2F">
            <w:pPr>
              <w:pStyle w:val="ListParagraph"/>
              <w:rPr>
                <w:sz w:val="16"/>
                <w:szCs w:val="16"/>
              </w:rPr>
            </w:pPr>
            <w:r w:rsidRPr="00A04C2F">
              <w:rPr>
                <w:sz w:val="16"/>
                <w:szCs w:val="16"/>
              </w:rPr>
              <w:t xml:space="preserve">A mini project which Is used to build a software which helps to calculate the total payroll of </w:t>
            </w:r>
            <w:proofErr w:type="spellStart"/>
            <w:proofErr w:type="gramStart"/>
            <w:r w:rsidRPr="00A04C2F">
              <w:rPr>
                <w:sz w:val="16"/>
                <w:szCs w:val="16"/>
              </w:rPr>
              <w:t>a</w:t>
            </w:r>
            <w:proofErr w:type="spellEnd"/>
            <w:proofErr w:type="gramEnd"/>
            <w:r w:rsidRPr="00A04C2F">
              <w:rPr>
                <w:sz w:val="16"/>
                <w:szCs w:val="16"/>
              </w:rPr>
              <w:t xml:space="preserve"> employee according to the days the employee has attendance.</w:t>
            </w:r>
          </w:p>
          <w:p w14:paraId="05F325A7" w14:textId="23BB832A" w:rsidR="00CB2569" w:rsidRPr="00A04C2F" w:rsidRDefault="00CB2569" w:rsidP="00A04C2F">
            <w:pPr>
              <w:pStyle w:val="ListParagraph"/>
              <w:rPr>
                <w:b/>
                <w:bCs/>
                <w:sz w:val="16"/>
                <w:szCs w:val="16"/>
              </w:rPr>
            </w:pPr>
            <w:r w:rsidRPr="00A04C2F">
              <w:rPr>
                <w:sz w:val="16"/>
                <w:szCs w:val="16"/>
              </w:rPr>
              <w:t xml:space="preserve">Front end – </w:t>
            </w:r>
            <w:proofErr w:type="gramStart"/>
            <w:r w:rsidRPr="00A04C2F">
              <w:rPr>
                <w:b/>
                <w:bCs/>
                <w:sz w:val="16"/>
                <w:szCs w:val="16"/>
              </w:rPr>
              <w:t>JAVA</w:t>
            </w:r>
            <w:r w:rsidRPr="00A04C2F">
              <w:rPr>
                <w:sz w:val="16"/>
                <w:szCs w:val="16"/>
              </w:rPr>
              <w:t xml:space="preserve"> ,</w:t>
            </w:r>
            <w:proofErr w:type="gramEnd"/>
            <w:r w:rsidRPr="00A04C2F">
              <w:rPr>
                <w:sz w:val="16"/>
                <w:szCs w:val="16"/>
              </w:rPr>
              <w:t xml:space="preserve"> backend – </w:t>
            </w:r>
            <w:r w:rsidRPr="00A04C2F">
              <w:rPr>
                <w:b/>
                <w:bCs/>
                <w:sz w:val="16"/>
                <w:szCs w:val="16"/>
              </w:rPr>
              <w:t>MySQL</w:t>
            </w:r>
          </w:p>
          <w:p w14:paraId="6BA3AFE2" w14:textId="019F51D7" w:rsidR="00CB2569" w:rsidRPr="00A04C2F" w:rsidRDefault="00CB2569" w:rsidP="00CB2569">
            <w:pPr>
              <w:rPr>
                <w:b/>
                <w:bCs/>
                <w:sz w:val="16"/>
                <w:szCs w:val="16"/>
              </w:rPr>
            </w:pPr>
          </w:p>
          <w:p w14:paraId="58134566" w14:textId="3F03D711" w:rsidR="00CB2569" w:rsidRPr="00A04C2F" w:rsidRDefault="00CB2569" w:rsidP="00A04C2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A04C2F">
              <w:rPr>
                <w:b/>
                <w:bCs/>
                <w:sz w:val="16"/>
                <w:szCs w:val="16"/>
              </w:rPr>
              <w:t>WEBSITE DEVELOPING BY WORDPRESS-</w:t>
            </w:r>
          </w:p>
          <w:p w14:paraId="61F13388" w14:textId="569C4F32" w:rsidR="004D3011" w:rsidRPr="00A04C2F" w:rsidRDefault="00CB2569" w:rsidP="00A04C2F">
            <w:pPr>
              <w:pStyle w:val="ListParagraph"/>
              <w:rPr>
                <w:sz w:val="16"/>
                <w:szCs w:val="16"/>
              </w:rPr>
            </w:pPr>
            <w:r w:rsidRPr="00A04C2F">
              <w:rPr>
                <w:sz w:val="16"/>
                <w:szCs w:val="16"/>
              </w:rPr>
              <w:t xml:space="preserve">Build a </w:t>
            </w:r>
            <w:proofErr w:type="spellStart"/>
            <w:r w:rsidRPr="00A04C2F">
              <w:rPr>
                <w:sz w:val="16"/>
                <w:szCs w:val="16"/>
              </w:rPr>
              <w:t>wordpress</w:t>
            </w:r>
            <w:proofErr w:type="spellEnd"/>
            <w:r w:rsidRPr="00A04C2F">
              <w:rPr>
                <w:sz w:val="16"/>
                <w:szCs w:val="16"/>
              </w:rPr>
              <w:t xml:space="preserve"> website </w:t>
            </w:r>
            <w:r w:rsidR="00DA0BAB">
              <w:rPr>
                <w:sz w:val="16"/>
                <w:szCs w:val="16"/>
              </w:rPr>
              <w:t>of a local store.</w:t>
            </w:r>
          </w:p>
          <w:sdt>
            <w:sdtPr>
              <w:rPr>
                <w:sz w:val="16"/>
                <w:szCs w:val="16"/>
              </w:rPr>
              <w:id w:val="1669594239"/>
              <w:placeholder>
                <w:docPart w:val="A7071CE774C34CA68547437738614CAE"/>
              </w:placeholder>
              <w:temporary/>
              <w:showingPlcHdr/>
              <w15:appearance w15:val="hidden"/>
            </w:sdtPr>
            <w:sdtEndPr/>
            <w:sdtContent>
              <w:p w14:paraId="7D52C397" w14:textId="77777777" w:rsidR="00036450" w:rsidRPr="00A04C2F" w:rsidRDefault="00180329" w:rsidP="00036450">
                <w:pPr>
                  <w:pStyle w:val="Heading2"/>
                  <w:rPr>
                    <w:sz w:val="16"/>
                    <w:szCs w:val="16"/>
                  </w:rPr>
                </w:pPr>
                <w:r w:rsidRPr="00A04C2F">
                  <w:rPr>
                    <w:rStyle w:val="Heading2Char"/>
                    <w:b/>
                    <w:bCs/>
                    <w:caps/>
                    <w:sz w:val="18"/>
                    <w:szCs w:val="18"/>
                  </w:rPr>
                  <w:t>SKILLS</w:t>
                </w:r>
              </w:p>
            </w:sdtContent>
          </w:sdt>
          <w:p w14:paraId="6B267A3A" w14:textId="77777777" w:rsidR="00036450" w:rsidRPr="00A04C2F" w:rsidRDefault="00112054" w:rsidP="004D3011">
            <w:pPr>
              <w:rPr>
                <w:color w:val="FFFFFF" w:themeColor="background1"/>
                <w:sz w:val="16"/>
                <w:szCs w:val="16"/>
              </w:rPr>
            </w:pPr>
            <w:r w:rsidRPr="00A04C2F">
              <w:rPr>
                <w:noProof/>
                <w:color w:val="000000" w:themeColor="text1"/>
                <w:sz w:val="16"/>
                <w:szCs w:val="16"/>
              </w:rPr>
              <w:drawing>
                <wp:inline distT="0" distB="0" distL="0" distR="0" wp14:anchorId="70380361" wp14:editId="48D908A3">
                  <wp:extent cx="3690257" cy="1501140"/>
                  <wp:effectExtent l="0" t="0" r="5715" b="381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0E31C172" w14:textId="77777777" w:rsidR="009A69CC" w:rsidRPr="00A04C2F" w:rsidRDefault="009A69CC" w:rsidP="009A69CC">
      <w:pPr>
        <w:tabs>
          <w:tab w:val="left" w:pos="990"/>
        </w:tabs>
        <w:ind w:left="4320"/>
        <w:rPr>
          <w:b/>
          <w:bCs/>
          <w:sz w:val="16"/>
          <w:szCs w:val="16"/>
        </w:rPr>
      </w:pPr>
      <w:r w:rsidRPr="00A04C2F">
        <w:rPr>
          <w:b/>
          <w:bCs/>
          <w:sz w:val="16"/>
          <w:szCs w:val="16"/>
        </w:rPr>
        <w:t>Strengths</w:t>
      </w:r>
    </w:p>
    <w:p w14:paraId="25D6E6B7" w14:textId="77777777" w:rsidR="009A69CC" w:rsidRPr="00A04C2F" w:rsidRDefault="009A69CC" w:rsidP="009A69CC">
      <w:pPr>
        <w:tabs>
          <w:tab w:val="left" w:pos="990"/>
        </w:tabs>
        <w:ind w:left="4320"/>
        <w:rPr>
          <w:sz w:val="16"/>
          <w:szCs w:val="16"/>
        </w:rPr>
      </w:pPr>
      <w:r w:rsidRPr="00A04C2F">
        <w:rPr>
          <w:sz w:val="16"/>
          <w:szCs w:val="16"/>
        </w:rPr>
        <w:t>1. Good interpersonal and verbal skills.</w:t>
      </w:r>
    </w:p>
    <w:p w14:paraId="405DCC14" w14:textId="77777777" w:rsidR="009A69CC" w:rsidRPr="00A04C2F" w:rsidRDefault="009A69CC" w:rsidP="009A69CC">
      <w:pPr>
        <w:tabs>
          <w:tab w:val="left" w:pos="990"/>
        </w:tabs>
        <w:ind w:left="4320"/>
        <w:rPr>
          <w:sz w:val="16"/>
          <w:szCs w:val="16"/>
        </w:rPr>
      </w:pPr>
      <w:r w:rsidRPr="00A04C2F">
        <w:rPr>
          <w:sz w:val="16"/>
          <w:szCs w:val="16"/>
        </w:rPr>
        <w:t>2. Ability to work within deadlines by multi-tasking and managing priorities.</w:t>
      </w:r>
    </w:p>
    <w:p w14:paraId="39D6E28E" w14:textId="1691FE7E" w:rsidR="0043117B" w:rsidRDefault="009A69CC" w:rsidP="009A69CC">
      <w:pPr>
        <w:tabs>
          <w:tab w:val="left" w:pos="990"/>
        </w:tabs>
        <w:ind w:left="4320"/>
        <w:rPr>
          <w:sz w:val="16"/>
          <w:szCs w:val="16"/>
        </w:rPr>
      </w:pPr>
      <w:r w:rsidRPr="00A04C2F">
        <w:rPr>
          <w:sz w:val="16"/>
          <w:szCs w:val="16"/>
        </w:rPr>
        <w:t>3. Good learning and researching ability, passion and highly motivated.</w:t>
      </w:r>
    </w:p>
    <w:p w14:paraId="79DCF71F" w14:textId="2D0147D0" w:rsidR="00A04C2F" w:rsidRDefault="00A04C2F" w:rsidP="009A69CC">
      <w:pPr>
        <w:tabs>
          <w:tab w:val="left" w:pos="990"/>
        </w:tabs>
        <w:ind w:left="4320"/>
        <w:rPr>
          <w:sz w:val="16"/>
          <w:szCs w:val="16"/>
        </w:rPr>
      </w:pPr>
    </w:p>
    <w:p w14:paraId="252CD19A" w14:textId="77777777" w:rsidR="00A04C2F" w:rsidRPr="00A04C2F" w:rsidRDefault="00A04C2F" w:rsidP="009A69CC">
      <w:pPr>
        <w:tabs>
          <w:tab w:val="left" w:pos="990"/>
        </w:tabs>
        <w:ind w:left="4320"/>
        <w:rPr>
          <w:sz w:val="16"/>
          <w:szCs w:val="16"/>
        </w:rPr>
      </w:pPr>
    </w:p>
    <w:sectPr w:rsidR="00A04C2F" w:rsidRPr="00A04C2F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4DB65" w14:textId="77777777" w:rsidR="00C658A7" w:rsidRDefault="00C658A7" w:rsidP="000C45FF">
      <w:r>
        <w:separator/>
      </w:r>
    </w:p>
  </w:endnote>
  <w:endnote w:type="continuationSeparator" w:id="0">
    <w:p w14:paraId="1A95604A" w14:textId="77777777" w:rsidR="00C658A7" w:rsidRDefault="00C658A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7D093" w14:textId="77777777" w:rsidR="00C658A7" w:rsidRDefault="00C658A7" w:rsidP="000C45FF">
      <w:r>
        <w:separator/>
      </w:r>
    </w:p>
  </w:footnote>
  <w:footnote w:type="continuationSeparator" w:id="0">
    <w:p w14:paraId="739E2D55" w14:textId="77777777" w:rsidR="00C658A7" w:rsidRDefault="00C658A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861D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EBC2F9" wp14:editId="5CA3B96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129D"/>
    <w:multiLevelType w:val="hybridMultilevel"/>
    <w:tmpl w:val="4302F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73F5C"/>
    <w:multiLevelType w:val="hybridMultilevel"/>
    <w:tmpl w:val="DCAC6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2002E"/>
    <w:multiLevelType w:val="hybridMultilevel"/>
    <w:tmpl w:val="00A07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C1DA5"/>
    <w:multiLevelType w:val="hybridMultilevel"/>
    <w:tmpl w:val="136C5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47B83"/>
    <w:multiLevelType w:val="hybridMultilevel"/>
    <w:tmpl w:val="55007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C7"/>
    <w:rsid w:val="00036450"/>
    <w:rsid w:val="00094499"/>
    <w:rsid w:val="000C45FF"/>
    <w:rsid w:val="000D0D26"/>
    <w:rsid w:val="000E3FD1"/>
    <w:rsid w:val="00112054"/>
    <w:rsid w:val="00137832"/>
    <w:rsid w:val="001525E1"/>
    <w:rsid w:val="00180329"/>
    <w:rsid w:val="001837DC"/>
    <w:rsid w:val="0019001F"/>
    <w:rsid w:val="0019522F"/>
    <w:rsid w:val="001A74A5"/>
    <w:rsid w:val="001B2ABD"/>
    <w:rsid w:val="001E0391"/>
    <w:rsid w:val="001E1759"/>
    <w:rsid w:val="001F1ECC"/>
    <w:rsid w:val="001F6C15"/>
    <w:rsid w:val="002400EB"/>
    <w:rsid w:val="002554E2"/>
    <w:rsid w:val="00256CF7"/>
    <w:rsid w:val="00281FD5"/>
    <w:rsid w:val="0030481B"/>
    <w:rsid w:val="003156FC"/>
    <w:rsid w:val="003254B5"/>
    <w:rsid w:val="00352472"/>
    <w:rsid w:val="0037121F"/>
    <w:rsid w:val="003A6B7D"/>
    <w:rsid w:val="003B06CA"/>
    <w:rsid w:val="004071FC"/>
    <w:rsid w:val="00445947"/>
    <w:rsid w:val="004813B3"/>
    <w:rsid w:val="004958C7"/>
    <w:rsid w:val="00496591"/>
    <w:rsid w:val="004C63E4"/>
    <w:rsid w:val="004D3011"/>
    <w:rsid w:val="005262AC"/>
    <w:rsid w:val="005712B7"/>
    <w:rsid w:val="005C7C65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F76FA"/>
    <w:rsid w:val="009260CD"/>
    <w:rsid w:val="00952C25"/>
    <w:rsid w:val="009A69CC"/>
    <w:rsid w:val="00A04C2F"/>
    <w:rsid w:val="00A2118D"/>
    <w:rsid w:val="00AD76E2"/>
    <w:rsid w:val="00B20152"/>
    <w:rsid w:val="00B359E4"/>
    <w:rsid w:val="00B57D98"/>
    <w:rsid w:val="00B70850"/>
    <w:rsid w:val="00BE17B7"/>
    <w:rsid w:val="00C066B6"/>
    <w:rsid w:val="00C37BA1"/>
    <w:rsid w:val="00C4674C"/>
    <w:rsid w:val="00C506CF"/>
    <w:rsid w:val="00C658A7"/>
    <w:rsid w:val="00C72BED"/>
    <w:rsid w:val="00C76C82"/>
    <w:rsid w:val="00C9578B"/>
    <w:rsid w:val="00CB0055"/>
    <w:rsid w:val="00CB2569"/>
    <w:rsid w:val="00D2522B"/>
    <w:rsid w:val="00D422DE"/>
    <w:rsid w:val="00D5459D"/>
    <w:rsid w:val="00DA0BAB"/>
    <w:rsid w:val="00DA1F4D"/>
    <w:rsid w:val="00DD172A"/>
    <w:rsid w:val="00DD1896"/>
    <w:rsid w:val="00E25A26"/>
    <w:rsid w:val="00E4381A"/>
    <w:rsid w:val="00E55D74"/>
    <w:rsid w:val="00F60274"/>
    <w:rsid w:val="00F77FB9"/>
    <w:rsid w:val="00FB068F"/>
    <w:rsid w:val="00FB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14DB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71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vighneshp65@g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D18D2123-31F4-4932-9D8A-4496F4DCFB40%7d\%7b8EFF81EE-19B5-40E1-B8DB-645AB77D68E8%7dtf0054627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5"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0280272142027675"/>
                      <c:h val="0.11869712351945855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0-C751-47E2-961A-1F6232829ABF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PYTHON</c:v>
                </c:pt>
                <c:pt idx="1">
                  <c:v>HTML5 CSS </c:v>
                </c:pt>
                <c:pt idx="2">
                  <c:v>Php</c:v>
                </c:pt>
                <c:pt idx="3">
                  <c:v>Java</c:v>
                </c:pt>
                <c:pt idx="4">
                  <c:v>Wordpress</c:v>
                </c:pt>
                <c:pt idx="5">
                  <c:v>JAVASCRIPT</c:v>
                </c:pt>
                <c:pt idx="6">
                  <c:v>C/ C++</c:v>
                </c:pt>
                <c:pt idx="7">
                  <c:v>MySQL / SQL lite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0.6</c:v>
                </c:pt>
                <c:pt idx="1">
                  <c:v>0.9</c:v>
                </c:pt>
                <c:pt idx="2">
                  <c:v>0.8</c:v>
                </c:pt>
                <c:pt idx="3">
                  <c:v>0.75</c:v>
                </c:pt>
                <c:pt idx="4">
                  <c:v>0.8</c:v>
                </c:pt>
                <c:pt idx="5">
                  <c:v>0.7</c:v>
                </c:pt>
                <c:pt idx="6">
                  <c:v>0.6</c:v>
                </c:pt>
                <c:pt idx="7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EB5F46F328464A817C9E482CFCD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ECB57-58C0-46E5-85EE-18E1CA65767B}"/>
      </w:docPartPr>
      <w:docPartBody>
        <w:p w:rsidR="00243A05" w:rsidRDefault="000E2916">
          <w:pPr>
            <w:pStyle w:val="C4EB5F46F328464A817C9E482CFCD67E"/>
          </w:pPr>
          <w:r w:rsidRPr="00D5459D">
            <w:t>Profile</w:t>
          </w:r>
        </w:p>
      </w:docPartBody>
    </w:docPart>
    <w:docPart>
      <w:docPartPr>
        <w:name w:val="8BC93FB79EEB42A3B0905E6864798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A6EAC-02DF-4BE9-A18E-8C2EF24CC214}"/>
      </w:docPartPr>
      <w:docPartBody>
        <w:p w:rsidR="00243A05" w:rsidRDefault="000E2916">
          <w:pPr>
            <w:pStyle w:val="8BC93FB79EEB42A3B0905E6864798033"/>
          </w:pPr>
          <w:r w:rsidRPr="00CB0055">
            <w:t>Hobbies</w:t>
          </w:r>
        </w:p>
      </w:docPartBody>
    </w:docPart>
    <w:docPart>
      <w:docPartPr>
        <w:name w:val="B5363DCF4B4D4E76BA67FDCA26257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C3CF4-8192-4BB7-883C-360BD708F716}"/>
      </w:docPartPr>
      <w:docPartBody>
        <w:p w:rsidR="00243A05" w:rsidRDefault="000E2916">
          <w:pPr>
            <w:pStyle w:val="B5363DCF4B4D4E76BA67FDCA26257E2A"/>
          </w:pPr>
          <w:r w:rsidRPr="00036450">
            <w:t>EDUCATION</w:t>
          </w:r>
        </w:p>
      </w:docPartBody>
    </w:docPart>
    <w:docPart>
      <w:docPartPr>
        <w:name w:val="A7071CE774C34CA68547437738614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7988A-DC97-477E-B29D-699710F2CE50}"/>
      </w:docPartPr>
      <w:docPartBody>
        <w:p w:rsidR="00243A05" w:rsidRDefault="000E2916">
          <w:pPr>
            <w:pStyle w:val="A7071CE774C34CA68547437738614CA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16"/>
    <w:rsid w:val="00021608"/>
    <w:rsid w:val="000E2916"/>
    <w:rsid w:val="00243A05"/>
    <w:rsid w:val="0032727D"/>
    <w:rsid w:val="009A4583"/>
    <w:rsid w:val="00B67844"/>
    <w:rsid w:val="00D9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EB5F46F328464A817C9E482CFCD67E">
    <w:name w:val="C4EB5F46F328464A817C9E482CFCD67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BC93FB79EEB42A3B0905E6864798033">
    <w:name w:val="8BC93FB79EEB42A3B0905E6864798033"/>
  </w:style>
  <w:style w:type="paragraph" w:customStyle="1" w:styleId="B5363DCF4B4D4E76BA67FDCA26257E2A">
    <w:name w:val="B5363DCF4B4D4E76BA67FDCA26257E2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A7071CE774C34CA68547437738614CAE">
    <w:name w:val="A7071CE774C34CA68547437738614C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{8EFF81EE-19B5-40E1-B8DB-645AB77D68E8}tf00546271</Template>
  <TotalTime>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2021-04-12T10:02:00Z</dcterms:created>
  <dcterms:modified xsi:type="dcterms:W3CDTF">2021-09-30T03:55:00Z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